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859C7B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E8BF3CB" w14:textId="77777777" w:rsidR="00721751" w:rsidRDefault="00721751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5A9F586A" w14:textId="548C89B6" w:rsidR="001B2ABD" w:rsidRPr="0059649E" w:rsidRDefault="0072175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F71C0F4" wp14:editId="3BF7B560">
                  <wp:extent cx="1666875" cy="22554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886"/>
                          <a:stretch/>
                        </pic:blipFill>
                        <pic:spPr bwMode="auto">
                          <a:xfrm>
                            <a:off x="0" y="0"/>
                            <a:ext cx="1673601" cy="226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0FB3C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B6F8D0A" w14:textId="60802848" w:rsidR="001B2ABD" w:rsidRPr="00721751" w:rsidRDefault="00721751" w:rsidP="001B2ABD">
            <w:pPr>
              <w:pStyle w:val="Ttulo"/>
              <w:rPr>
                <w:sz w:val="72"/>
                <w:szCs w:val="72"/>
              </w:rPr>
            </w:pPr>
            <w:r w:rsidRPr="00721751">
              <w:rPr>
                <w:sz w:val="72"/>
                <w:szCs w:val="72"/>
              </w:rPr>
              <w:t xml:space="preserve">Nadia guadalupe kingzton martin </w:t>
            </w:r>
          </w:p>
          <w:p w14:paraId="71828CA0" w14:textId="4CAC09D7" w:rsidR="001B2ABD" w:rsidRPr="005D34E8" w:rsidRDefault="00721751" w:rsidP="001B2ABD">
            <w:pPr>
              <w:pStyle w:val="Subttulo"/>
              <w:rPr>
                <w:rFonts w:ascii="Arial" w:hAnsi="Arial" w:cs="Arial"/>
              </w:rPr>
            </w:pPr>
            <w:r w:rsidRPr="00794F80">
              <w:rPr>
                <w:rFonts w:ascii="Arial" w:hAnsi="Arial" w:cs="Arial"/>
                <w:spacing w:val="0"/>
                <w:w w:val="34"/>
              </w:rPr>
              <w:t>Pasante en la carrera de programación</w:t>
            </w:r>
            <w:r w:rsidRPr="00794F80">
              <w:rPr>
                <w:rFonts w:ascii="Arial" w:hAnsi="Arial" w:cs="Arial"/>
                <w:spacing w:val="255"/>
                <w:w w:val="34"/>
              </w:rPr>
              <w:t xml:space="preserve"> </w:t>
            </w:r>
          </w:p>
        </w:tc>
      </w:tr>
      <w:tr w:rsidR="001B2ABD" w:rsidRPr="0059649E" w14:paraId="3925329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8C31305CAA9426C9B61BE1F420C99C6"/>
              </w:placeholder>
              <w:temporary/>
              <w:showingPlcHdr/>
            </w:sdtPr>
            <w:sdtEndPr/>
            <w:sdtContent>
              <w:p w14:paraId="674F9F67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D22F9E2" w14:textId="703546FE" w:rsidR="00036450" w:rsidRDefault="000D3638" w:rsidP="00036450">
            <w:r>
              <w:t>Es pasante de técnico en programación.</w:t>
            </w:r>
          </w:p>
          <w:p w14:paraId="46F16201" w14:textId="35391CD0" w:rsidR="000D3638" w:rsidRDefault="000D3638" w:rsidP="00036450">
            <w:r>
              <w:t xml:space="preserve">Tiene 16 años </w:t>
            </w:r>
          </w:p>
          <w:p w14:paraId="6B133213" w14:textId="344C3859" w:rsidR="000D3638" w:rsidRPr="0059649E" w:rsidRDefault="000D3638" w:rsidP="00036450">
            <w:r>
              <w:t>Vive en Chetumal</w:t>
            </w:r>
            <w:r w:rsidR="007D34F8">
              <w:t>,</w:t>
            </w:r>
            <w:r>
              <w:t xml:space="preserve"> Quintana </w:t>
            </w:r>
            <w:r w:rsidR="007D34F8">
              <w:t>R</w:t>
            </w:r>
            <w:r>
              <w:t xml:space="preserve">o </w:t>
            </w:r>
          </w:p>
          <w:sdt>
            <w:sdtPr>
              <w:id w:val="-1954003311"/>
              <w:placeholder>
                <w:docPart w:val="7B56C51C0AD24550A71CC923538BD9C0"/>
              </w:placeholder>
              <w:temporary/>
              <w:showingPlcHdr/>
            </w:sdtPr>
            <w:sdtEndPr/>
            <w:sdtContent>
              <w:p w14:paraId="21D9423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5D79F7A0B734C12977845BADC0B4199"/>
              </w:placeholder>
              <w:temporary/>
              <w:showingPlcHdr/>
            </w:sdtPr>
            <w:sdtEndPr/>
            <w:sdtContent>
              <w:p w14:paraId="26CE467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2733C0B" w14:textId="3283DBEE" w:rsidR="004D3011" w:rsidRPr="0059649E" w:rsidRDefault="00721751" w:rsidP="004D3011">
            <w:r>
              <w:t>9831575898</w:t>
            </w:r>
          </w:p>
          <w:p w14:paraId="29D35DE5" w14:textId="77777777" w:rsidR="004D3011" w:rsidRPr="0059649E" w:rsidRDefault="004D3011" w:rsidP="004D3011"/>
          <w:sdt>
            <w:sdtPr>
              <w:id w:val="67859272"/>
              <w:placeholder>
                <w:docPart w:val="F36DE4AF69854EE5AAFF582C12CF377F"/>
              </w:placeholder>
              <w:temporary/>
              <w:showingPlcHdr/>
            </w:sdtPr>
            <w:sdtEndPr/>
            <w:sdtContent>
              <w:p w14:paraId="2CC5E33F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3EABC58C" w14:textId="03073F6F" w:rsidR="004D3011" w:rsidRPr="0059649E" w:rsidRDefault="004D3011" w:rsidP="004D3011"/>
          <w:p w14:paraId="5EC667A5" w14:textId="77777777" w:rsidR="004D3011" w:rsidRPr="0059649E" w:rsidRDefault="004D3011" w:rsidP="004D3011"/>
          <w:sdt>
            <w:sdtPr>
              <w:id w:val="-240260293"/>
              <w:placeholder>
                <w:docPart w:val="C1AF4252D9B24E3DA1ABB3CA19DE74C4"/>
              </w:placeholder>
              <w:temporary/>
              <w:showingPlcHdr/>
            </w:sdtPr>
            <w:sdtEndPr/>
            <w:sdtContent>
              <w:p w14:paraId="7C83125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BCA3572" w14:textId="29947A80" w:rsidR="004142CD" w:rsidRPr="0059649E" w:rsidRDefault="00721751" w:rsidP="004142CD">
            <w:r>
              <w:rPr>
                <w:color w:val="B85A22" w:themeColor="accent2" w:themeShade="BF"/>
                <w:szCs w:val="18"/>
                <w:u w:val="single"/>
              </w:rPr>
              <w:t>Kingzton_Martin_NG</w:t>
            </w:r>
            <w:r w:rsidRPr="00721751">
              <w:rPr>
                <w:color w:val="B85A22" w:themeColor="accent2" w:themeShade="BF"/>
                <w:szCs w:val="18"/>
                <w:u w:val="single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hotmail.com</w:t>
            </w:r>
          </w:p>
          <w:sdt>
            <w:sdtPr>
              <w:id w:val="-1444214663"/>
              <w:placeholder>
                <w:docPart w:val="E4BA8287BF4D421586AD4CB58F9FB89B"/>
              </w:placeholder>
              <w:temporary/>
              <w:showingPlcHdr/>
            </w:sdtPr>
            <w:sdtEndPr/>
            <w:sdtContent>
              <w:p w14:paraId="57711A4C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2958E533" w14:textId="44CA03B4" w:rsidR="00721751" w:rsidRPr="0059649E" w:rsidRDefault="00721751" w:rsidP="004D3011">
            <w:r>
              <w:t xml:space="preserve"> Afición n° 1 Ayudar</w:t>
            </w:r>
          </w:p>
          <w:p w14:paraId="1D3B3AF2" w14:textId="535025E1" w:rsidR="004D3011" w:rsidRPr="0059649E" w:rsidRDefault="00721751" w:rsidP="004D3011">
            <w:r>
              <w:t>Afición n° 2 Salir</w:t>
            </w:r>
          </w:p>
          <w:p w14:paraId="04512977" w14:textId="43AE2DFD" w:rsidR="004D3011" w:rsidRPr="0059649E" w:rsidRDefault="00721751" w:rsidP="004D3011">
            <w:r>
              <w:t xml:space="preserve">Afición n° 3 Películas </w:t>
            </w:r>
          </w:p>
          <w:p w14:paraId="38B05BA6" w14:textId="0C271B54" w:rsidR="004D3011" w:rsidRPr="0059649E" w:rsidRDefault="00721751" w:rsidP="004D3011">
            <w:r>
              <w:t>Afición n° 4 Dormir</w:t>
            </w:r>
          </w:p>
        </w:tc>
        <w:tc>
          <w:tcPr>
            <w:tcW w:w="720" w:type="dxa"/>
          </w:tcPr>
          <w:p w14:paraId="60B8C997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6ABF91664F0499DB01DA765051E4714"/>
              </w:placeholder>
              <w:temporary/>
              <w:showingPlcHdr/>
            </w:sdtPr>
            <w:sdtEndPr/>
            <w:sdtContent>
              <w:p w14:paraId="2C1AA15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4AC4746" w14:textId="61E5AACD" w:rsidR="00036450" w:rsidRPr="005D34E8" w:rsidRDefault="005D34E8" w:rsidP="00B359E4">
            <w:pPr>
              <w:pStyle w:val="Ttulo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0D3638" w:rsidRPr="005D34E8">
              <w:rPr>
                <w:sz w:val="24"/>
                <w:szCs w:val="24"/>
              </w:rPr>
              <w:t xml:space="preserve">ardín de niños 8 de octubre </w:t>
            </w:r>
          </w:p>
          <w:p w14:paraId="4703751E" w14:textId="73357402" w:rsidR="00CC0C6D" w:rsidRPr="005D34E8" w:rsidRDefault="000D3638" w:rsidP="000D3638">
            <w:pPr>
              <w:pStyle w:val="Fecha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2006</w:t>
            </w:r>
            <w:r w:rsidR="00036450" w:rsidRPr="005D34E8">
              <w:rPr>
                <w:sz w:val="24"/>
                <w:szCs w:val="24"/>
                <w:lang w:bidi="es-ES"/>
              </w:rPr>
              <w:t xml:space="preserve"> </w:t>
            </w:r>
            <w:r w:rsidRPr="005D34E8">
              <w:rPr>
                <w:sz w:val="24"/>
                <w:szCs w:val="24"/>
                <w:lang w:bidi="es-ES"/>
              </w:rPr>
              <w:t>–</w:t>
            </w:r>
            <w:r w:rsidR="00036450" w:rsidRPr="005D34E8">
              <w:rPr>
                <w:sz w:val="24"/>
                <w:szCs w:val="24"/>
                <w:lang w:bidi="es-ES"/>
              </w:rPr>
              <w:t xml:space="preserve"> </w:t>
            </w:r>
            <w:r w:rsidRPr="005D34E8">
              <w:rPr>
                <w:sz w:val="24"/>
                <w:szCs w:val="24"/>
              </w:rPr>
              <w:t>2009</w:t>
            </w:r>
          </w:p>
          <w:p w14:paraId="0436E2E7" w14:textId="00CFF921" w:rsidR="000D3638" w:rsidRPr="005D34E8" w:rsidRDefault="000D3638" w:rsidP="000D3638">
            <w:pPr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Promedio de 9.5</w:t>
            </w:r>
          </w:p>
          <w:p w14:paraId="6AB0E9B2" w14:textId="77777777" w:rsidR="00036450" w:rsidRPr="005D34E8" w:rsidRDefault="004142CD" w:rsidP="004142CD">
            <w:pPr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  <w:lang w:bidi="es-ES"/>
              </w:rPr>
              <w:t xml:space="preserve"> </w:t>
            </w:r>
          </w:p>
          <w:p w14:paraId="20023DCA" w14:textId="51AAE1EF" w:rsidR="00036450" w:rsidRPr="005D34E8" w:rsidRDefault="000D3638" w:rsidP="00B359E4">
            <w:pPr>
              <w:pStyle w:val="Ttulo4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 xml:space="preserve">Primaria 8 de octubre </w:t>
            </w:r>
          </w:p>
          <w:p w14:paraId="110925FC" w14:textId="56BA2E72" w:rsidR="00036450" w:rsidRPr="005D34E8" w:rsidRDefault="000D3638" w:rsidP="00B359E4">
            <w:pPr>
              <w:pStyle w:val="Fecha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2009</w:t>
            </w:r>
            <w:r w:rsidR="00036450" w:rsidRPr="005D34E8">
              <w:rPr>
                <w:sz w:val="24"/>
                <w:szCs w:val="24"/>
                <w:lang w:bidi="es-ES"/>
              </w:rPr>
              <w:t xml:space="preserve"> - </w:t>
            </w:r>
            <w:r w:rsidRPr="005D34E8">
              <w:rPr>
                <w:sz w:val="24"/>
                <w:szCs w:val="24"/>
              </w:rPr>
              <w:t>2015</w:t>
            </w:r>
          </w:p>
          <w:p w14:paraId="2702DF7C" w14:textId="6ECB343F" w:rsidR="001424E5" w:rsidRPr="005D34E8" w:rsidRDefault="000D3638" w:rsidP="001424E5">
            <w:pPr>
              <w:rPr>
                <w:sz w:val="24"/>
                <w:szCs w:val="24"/>
                <w:lang w:bidi="es-ES"/>
              </w:rPr>
            </w:pPr>
            <w:r w:rsidRPr="005D34E8">
              <w:rPr>
                <w:sz w:val="24"/>
                <w:szCs w:val="24"/>
              </w:rPr>
              <w:t>Promedio de 9.1</w:t>
            </w:r>
            <w:r w:rsidR="001424E5" w:rsidRPr="005D34E8">
              <w:rPr>
                <w:sz w:val="24"/>
                <w:szCs w:val="24"/>
                <w:lang w:bidi="es-ES"/>
              </w:rPr>
              <w:t xml:space="preserve"> </w:t>
            </w:r>
          </w:p>
          <w:p w14:paraId="3DD20914" w14:textId="77777777" w:rsidR="000D3638" w:rsidRPr="005D34E8" w:rsidRDefault="000D3638" w:rsidP="001424E5">
            <w:pPr>
              <w:rPr>
                <w:sz w:val="24"/>
                <w:szCs w:val="24"/>
                <w:lang w:bidi="es-ES"/>
              </w:rPr>
            </w:pPr>
          </w:p>
          <w:p w14:paraId="2E0ADFA6" w14:textId="6B6D74BB" w:rsidR="000D3638" w:rsidRPr="005D34E8" w:rsidRDefault="000D3638" w:rsidP="000D3638">
            <w:pPr>
              <w:pStyle w:val="Ttulo4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 xml:space="preserve">Secundaria técnica no. 2  “Justo Sierra </w:t>
            </w:r>
            <w:proofErr w:type="spellStart"/>
            <w:r w:rsidRPr="005D34E8">
              <w:rPr>
                <w:sz w:val="24"/>
                <w:szCs w:val="24"/>
              </w:rPr>
              <w:t>Mendez</w:t>
            </w:r>
            <w:proofErr w:type="spellEnd"/>
            <w:r w:rsidRPr="005D34E8">
              <w:rPr>
                <w:sz w:val="24"/>
                <w:szCs w:val="24"/>
              </w:rPr>
              <w:t>”</w:t>
            </w:r>
          </w:p>
          <w:p w14:paraId="7232AB9C" w14:textId="27EB1F64" w:rsidR="000D3638" w:rsidRPr="005D34E8" w:rsidRDefault="000D3638" w:rsidP="000D3638">
            <w:pPr>
              <w:pStyle w:val="Fecha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2015</w:t>
            </w:r>
            <w:r w:rsidRPr="005D34E8">
              <w:rPr>
                <w:sz w:val="24"/>
                <w:szCs w:val="24"/>
                <w:lang w:bidi="es-ES"/>
              </w:rPr>
              <w:t xml:space="preserve"> - </w:t>
            </w:r>
            <w:r w:rsidRPr="005D34E8">
              <w:rPr>
                <w:sz w:val="24"/>
                <w:szCs w:val="24"/>
              </w:rPr>
              <w:t>2018</w:t>
            </w:r>
          </w:p>
          <w:p w14:paraId="1CEE6461" w14:textId="291F2CEB" w:rsidR="000D3638" w:rsidRPr="005D34E8" w:rsidRDefault="000D3638" w:rsidP="000D3638">
            <w:pPr>
              <w:rPr>
                <w:sz w:val="24"/>
                <w:szCs w:val="24"/>
                <w:lang w:bidi="es-ES"/>
              </w:rPr>
            </w:pPr>
            <w:r w:rsidRPr="005D34E8">
              <w:rPr>
                <w:sz w:val="24"/>
                <w:szCs w:val="24"/>
              </w:rPr>
              <w:t>Promedio de 9</w:t>
            </w:r>
          </w:p>
          <w:p w14:paraId="32BAA153" w14:textId="77777777" w:rsidR="000D3638" w:rsidRPr="005D34E8" w:rsidRDefault="000D3638" w:rsidP="000D3638">
            <w:pPr>
              <w:rPr>
                <w:sz w:val="24"/>
                <w:szCs w:val="24"/>
                <w:lang w:bidi="es-ES"/>
              </w:rPr>
            </w:pPr>
          </w:p>
          <w:p w14:paraId="29893A0A" w14:textId="30E89944" w:rsidR="000D3638" w:rsidRPr="005D34E8" w:rsidRDefault="000D3638" w:rsidP="000D3638">
            <w:pPr>
              <w:pStyle w:val="Ttulo4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 xml:space="preserve">Centro de bachillerato tecnológico industrial y de servicios no.253 </w:t>
            </w:r>
          </w:p>
          <w:p w14:paraId="34444E99" w14:textId="42D670C9" w:rsidR="004142CD" w:rsidRPr="005D34E8" w:rsidRDefault="000D3638" w:rsidP="005D34E8">
            <w:pPr>
              <w:pStyle w:val="Fecha"/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2018</w:t>
            </w:r>
            <w:r w:rsidRPr="005D34E8">
              <w:rPr>
                <w:sz w:val="24"/>
                <w:szCs w:val="24"/>
                <w:lang w:bidi="es-ES"/>
              </w:rPr>
              <w:t xml:space="preserve"> - </w:t>
            </w:r>
            <w:r w:rsidRPr="005D34E8">
              <w:rPr>
                <w:sz w:val="24"/>
                <w:szCs w:val="24"/>
              </w:rPr>
              <w:t>2021</w:t>
            </w:r>
          </w:p>
          <w:p w14:paraId="253BC6B8" w14:textId="1442C14D" w:rsidR="004D3011" w:rsidRPr="0059649E" w:rsidRDefault="004D3011" w:rsidP="004D3011"/>
          <w:p w14:paraId="01433C6A" w14:textId="31911C82" w:rsidR="004D3011" w:rsidRPr="005D34E8" w:rsidRDefault="007D34F8" w:rsidP="005D34E8">
            <w:pPr>
              <w:pStyle w:val="Ttulo2"/>
            </w:pPr>
            <w:r w:rsidRPr="005D34E8">
              <w:t>Acerca de ella</w:t>
            </w:r>
          </w:p>
          <w:p w14:paraId="0CCE56E1" w14:textId="0A0322E5" w:rsidR="005D34E8" w:rsidRDefault="005D34E8" w:rsidP="00036450">
            <w:pPr>
              <w:rPr>
                <w:sz w:val="24"/>
                <w:szCs w:val="24"/>
              </w:rPr>
            </w:pPr>
            <w:r w:rsidRPr="005D34E8">
              <w:rPr>
                <w:sz w:val="24"/>
                <w:szCs w:val="24"/>
              </w:rPr>
              <w:t>Soy</w:t>
            </w:r>
            <w:r>
              <w:rPr>
                <w:sz w:val="24"/>
                <w:szCs w:val="24"/>
              </w:rPr>
              <w:t xml:space="preserve"> pasante en la carrera de programación,  tengo 16 años y vivo en Chetumal, Quintana </w:t>
            </w:r>
            <w:r w:rsidR="00794F8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oo.</w:t>
            </w:r>
          </w:p>
          <w:p w14:paraId="26FF7E85" w14:textId="12062A8B" w:rsidR="007D34F8" w:rsidRPr="005D34E8" w:rsidRDefault="005D34E8" w:rsidP="000364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Soy </w:t>
            </w:r>
            <w:r w:rsidRPr="005D34E8">
              <w:rPr>
                <w:sz w:val="24"/>
                <w:szCs w:val="24"/>
              </w:rPr>
              <w:t xml:space="preserve"> una persona muy sencilla, </w:t>
            </w:r>
            <w:r w:rsidR="00794F80">
              <w:rPr>
                <w:sz w:val="24"/>
                <w:szCs w:val="24"/>
              </w:rPr>
              <w:t>no creo que sea una mala persona pues porque</w:t>
            </w:r>
            <w:r w:rsidRPr="005D34E8">
              <w:rPr>
                <w:sz w:val="24"/>
                <w:szCs w:val="24"/>
              </w:rPr>
              <w:t xml:space="preserve"> me gusta ayudar</w:t>
            </w:r>
            <w:r>
              <w:rPr>
                <w:sz w:val="24"/>
                <w:szCs w:val="24"/>
              </w:rPr>
              <w:t xml:space="preserve"> a las personas en lo que pue</w:t>
            </w:r>
            <w:r w:rsidR="00794F80">
              <w:rPr>
                <w:sz w:val="24"/>
                <w:szCs w:val="24"/>
              </w:rPr>
              <w:t>da, me gusta estar con mi</w:t>
            </w:r>
            <w:r>
              <w:rPr>
                <w:sz w:val="24"/>
                <w:szCs w:val="24"/>
              </w:rPr>
              <w:t xml:space="preserve"> familia, cuido a mis</w:t>
            </w:r>
            <w:r w:rsidR="00794F80">
              <w:rPr>
                <w:sz w:val="24"/>
                <w:szCs w:val="24"/>
              </w:rPr>
              <w:t xml:space="preserve"> sobrinos todas las tardes y </w:t>
            </w:r>
            <w:r>
              <w:rPr>
                <w:sz w:val="24"/>
                <w:szCs w:val="24"/>
              </w:rPr>
              <w:t>algunos fines de semana me gusta salir con mis amigas</w:t>
            </w:r>
            <w:r w:rsidR="00794F80">
              <w:rPr>
                <w:sz w:val="24"/>
                <w:szCs w:val="24"/>
              </w:rPr>
              <w:t xml:space="preserve"> después de terminar con mis obligaciones de cada fin de semana.</w:t>
            </w:r>
            <w:bookmarkStart w:id="0" w:name="_GoBack"/>
            <w:bookmarkEnd w:id="0"/>
          </w:p>
          <w:p w14:paraId="3D56A6DC" w14:textId="77777777" w:rsidR="007D34F8" w:rsidRPr="007D34F8" w:rsidRDefault="007D34F8" w:rsidP="00036450">
            <w:pPr>
              <w:rPr>
                <w:sz w:val="44"/>
                <w:szCs w:val="44"/>
              </w:rPr>
            </w:pPr>
          </w:p>
          <w:p w14:paraId="1A1BD774" w14:textId="45C368A8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63131BA4" w14:textId="62E7B6D9" w:rsidR="0043117B" w:rsidRPr="0059649E" w:rsidRDefault="00794F80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A6F90" w14:textId="77777777" w:rsidR="00721751" w:rsidRDefault="00721751" w:rsidP="000C45FF">
      <w:r>
        <w:separator/>
      </w:r>
    </w:p>
  </w:endnote>
  <w:endnote w:type="continuationSeparator" w:id="0">
    <w:p w14:paraId="0D3BEF32" w14:textId="77777777" w:rsidR="00721751" w:rsidRDefault="0072175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7E158" w14:textId="77777777" w:rsidR="00721751" w:rsidRDefault="00721751" w:rsidP="000C45FF">
      <w:r>
        <w:separator/>
      </w:r>
    </w:p>
  </w:footnote>
  <w:footnote w:type="continuationSeparator" w:id="0">
    <w:p w14:paraId="122D88C1" w14:textId="77777777" w:rsidR="00721751" w:rsidRDefault="0072175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E1244" w14:textId="77777777" w:rsidR="000C45FF" w:rsidRPr="0059649E" w:rsidRDefault="000C45FF">
    <w:pPr>
      <w:pStyle w:val="Encabezado"/>
    </w:pPr>
    <w:r w:rsidRPr="0059649E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E378283" wp14:editId="1296CDC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51"/>
    <w:rsid w:val="00036450"/>
    <w:rsid w:val="00075675"/>
    <w:rsid w:val="00094499"/>
    <w:rsid w:val="000C45FF"/>
    <w:rsid w:val="000D3638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D34E8"/>
    <w:rsid w:val="005E39D5"/>
    <w:rsid w:val="00600670"/>
    <w:rsid w:val="0062123A"/>
    <w:rsid w:val="00646E75"/>
    <w:rsid w:val="006771D0"/>
    <w:rsid w:val="00715FCB"/>
    <w:rsid w:val="00721751"/>
    <w:rsid w:val="00743101"/>
    <w:rsid w:val="007775E1"/>
    <w:rsid w:val="007867A0"/>
    <w:rsid w:val="007927F5"/>
    <w:rsid w:val="00794F80"/>
    <w:rsid w:val="007D34F8"/>
    <w:rsid w:val="00802CA0"/>
    <w:rsid w:val="009260CD"/>
    <w:rsid w:val="00952C25"/>
    <w:rsid w:val="009A09AC"/>
    <w:rsid w:val="00A17E9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B5A46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semiHidden="0" w:uiPriority="11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customStyle="1" w:styleId="PlainTable1">
    <w:name w:val="Plain Table 1"/>
    <w:basedOn w:val="Tablanormal"/>
    <w:uiPriority w:val="41"/>
    <w:rsid w:val="00EE4C8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EE4C8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ListTable1Light">
    <w:name w:val="List Table 1 Light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EE4C8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semiHidden="0" w:uiPriority="11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semiHidden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nhideWhenUsed="1"/>
    <w:lsdException w:name="Table Grid" w:semiHidden="0" w:uiPriority="39"/>
    <w:lsdException w:name="Table Theme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customStyle="1" w:styleId="PlainTable1">
    <w:name w:val="Plain Table 1"/>
    <w:basedOn w:val="Tablanormal"/>
    <w:uiPriority w:val="41"/>
    <w:rsid w:val="00EE4C8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EE4C8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customStyle="1" w:styleId="ListTable1Light">
    <w:name w:val="List Table 1 Light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EE4C8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EE4C8D"/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EE4C8D"/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EE4C8D"/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EE4C8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sha\AppData\Local\Microsoft\Office\16.0\DTS\es-ES%7b12BE7982-87B7-4AD7-9E82-6B2020436ED9%7d\%7b95D4F5D8-1A1A-4192-8F5D-CD40E800A9FE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C31305CAA9426C9B61BE1F420C9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FC8D5-12AB-444D-BAC9-3C836860D449}"/>
      </w:docPartPr>
      <w:docPartBody>
        <w:p w:rsidR="00E64B6F" w:rsidRDefault="00973D4D">
          <w:pPr>
            <w:pStyle w:val="98C31305CAA9426C9B61BE1F420C99C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B56C51C0AD24550A71CC923538B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7220A-0FEA-4740-9235-A2D58DF9AA03}"/>
      </w:docPartPr>
      <w:docPartBody>
        <w:p w:rsidR="00E64B6F" w:rsidRDefault="00973D4D">
          <w:pPr>
            <w:pStyle w:val="7B56C51C0AD24550A71CC923538BD9C0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5D79F7A0B734C12977845BADC0B4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49CE-383E-478F-8CBF-9770BFB7D0CE}"/>
      </w:docPartPr>
      <w:docPartBody>
        <w:p w:rsidR="00E64B6F" w:rsidRDefault="00973D4D">
          <w:pPr>
            <w:pStyle w:val="75D79F7A0B734C12977845BADC0B4199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36DE4AF69854EE5AAFF582C12CF3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9A40C-E0C2-4E18-ABB3-DC5930EB78A8}"/>
      </w:docPartPr>
      <w:docPartBody>
        <w:p w:rsidR="00E64B6F" w:rsidRDefault="00973D4D">
          <w:pPr>
            <w:pStyle w:val="F36DE4AF69854EE5AAFF582C12CF377F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C1AF4252D9B24E3DA1ABB3CA19DE7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8A0D-DD21-4495-8C10-FA58C7AF5C2D}"/>
      </w:docPartPr>
      <w:docPartBody>
        <w:p w:rsidR="00E64B6F" w:rsidRDefault="00973D4D">
          <w:pPr>
            <w:pStyle w:val="C1AF4252D9B24E3DA1ABB3CA19DE74C4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4BA8287BF4D421586AD4CB58F9FB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C3F-7AD1-497D-917F-37958043BC7C}"/>
      </w:docPartPr>
      <w:docPartBody>
        <w:p w:rsidR="00E64B6F" w:rsidRDefault="00973D4D">
          <w:pPr>
            <w:pStyle w:val="E4BA8287BF4D421586AD4CB58F9FB89B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6ABF91664F0499DB01DA765051E4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0466-ADA2-491B-A22C-C050E2AC6E81}"/>
      </w:docPartPr>
      <w:docPartBody>
        <w:p w:rsidR="00E64B6F" w:rsidRDefault="00973D4D">
          <w:pPr>
            <w:pStyle w:val="E6ABF91664F0499DB01DA765051E4714"/>
          </w:pPr>
          <w:r w:rsidRPr="0059649E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4D"/>
    <w:rsid w:val="00973D4D"/>
    <w:rsid w:val="00E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4B35B3F2104DD09956D6374542D182">
    <w:name w:val="6D4B35B3F2104DD09956D6374542D182"/>
  </w:style>
  <w:style w:type="paragraph" w:customStyle="1" w:styleId="2CF33E767F0D42028F15DBE57681ADCA">
    <w:name w:val="2CF33E767F0D42028F15DBE57681ADCA"/>
  </w:style>
  <w:style w:type="paragraph" w:customStyle="1" w:styleId="98C31305CAA9426C9B61BE1F420C99C6">
    <w:name w:val="98C31305CAA9426C9B61BE1F420C99C6"/>
  </w:style>
  <w:style w:type="paragraph" w:customStyle="1" w:styleId="B870F98B3D7D4E7EAC77B7177ADC568F">
    <w:name w:val="B870F98B3D7D4E7EAC77B7177ADC568F"/>
  </w:style>
  <w:style w:type="paragraph" w:customStyle="1" w:styleId="7B56C51C0AD24550A71CC923538BD9C0">
    <w:name w:val="7B56C51C0AD24550A71CC923538BD9C0"/>
  </w:style>
  <w:style w:type="paragraph" w:customStyle="1" w:styleId="75D79F7A0B734C12977845BADC0B4199">
    <w:name w:val="75D79F7A0B734C12977845BADC0B4199"/>
  </w:style>
  <w:style w:type="paragraph" w:customStyle="1" w:styleId="2B9D78C5B55547E79F46A47EB7215C1B">
    <w:name w:val="2B9D78C5B55547E79F46A47EB7215C1B"/>
  </w:style>
  <w:style w:type="paragraph" w:customStyle="1" w:styleId="F36DE4AF69854EE5AAFF582C12CF377F">
    <w:name w:val="F36DE4AF69854EE5AAFF582C12CF377F"/>
  </w:style>
  <w:style w:type="paragraph" w:customStyle="1" w:styleId="1680E2B1EAA44E848262CAD37E960C82">
    <w:name w:val="1680E2B1EAA44E848262CAD37E960C82"/>
  </w:style>
  <w:style w:type="paragraph" w:customStyle="1" w:styleId="C1AF4252D9B24E3DA1ABB3CA19DE74C4">
    <w:name w:val="C1AF4252D9B24E3DA1ABB3CA19DE74C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943634" w:themeColor="accent2" w:themeShade="BF"/>
      <w:u w:val="single"/>
    </w:rPr>
  </w:style>
  <w:style w:type="paragraph" w:customStyle="1" w:styleId="873002C760DC4A9990CEDC2718DCC0B3">
    <w:name w:val="873002C760DC4A9990CEDC2718DCC0B3"/>
  </w:style>
  <w:style w:type="paragraph" w:customStyle="1" w:styleId="E4BA8287BF4D421586AD4CB58F9FB89B">
    <w:name w:val="E4BA8287BF4D421586AD4CB58F9FB89B"/>
  </w:style>
  <w:style w:type="paragraph" w:customStyle="1" w:styleId="148AAA2EDFED4425AC7865A50BD017EF">
    <w:name w:val="148AAA2EDFED4425AC7865A50BD017EF"/>
  </w:style>
  <w:style w:type="paragraph" w:customStyle="1" w:styleId="48CA0EC26E3B40BF851EE2EC315CE5D3">
    <w:name w:val="48CA0EC26E3B40BF851EE2EC315CE5D3"/>
  </w:style>
  <w:style w:type="paragraph" w:customStyle="1" w:styleId="DD63EFE451BF4F488BFA0141E4F1EFC5">
    <w:name w:val="DD63EFE451BF4F488BFA0141E4F1EFC5"/>
  </w:style>
  <w:style w:type="paragraph" w:customStyle="1" w:styleId="3AF3AEBE2A6C4A01922C94A1BAA9A25B">
    <w:name w:val="3AF3AEBE2A6C4A01922C94A1BAA9A25B"/>
  </w:style>
  <w:style w:type="paragraph" w:customStyle="1" w:styleId="E6ABF91664F0499DB01DA765051E4714">
    <w:name w:val="E6ABF91664F0499DB01DA765051E4714"/>
  </w:style>
  <w:style w:type="paragraph" w:customStyle="1" w:styleId="7E0C7BA41E45480AAD584B2FF3375D6C">
    <w:name w:val="7E0C7BA41E45480AAD584B2FF3375D6C"/>
  </w:style>
  <w:style w:type="paragraph" w:customStyle="1" w:styleId="0780FF89C40A4B89A4C6F73EB9569949">
    <w:name w:val="0780FF89C40A4B89A4C6F73EB9569949"/>
  </w:style>
  <w:style w:type="paragraph" w:customStyle="1" w:styleId="A6E69DCD81B240379961C7CC80C3755B">
    <w:name w:val="A6E69DCD81B240379961C7CC80C3755B"/>
  </w:style>
  <w:style w:type="paragraph" w:customStyle="1" w:styleId="573781FBA5E94B4DA0911C1AFE109735">
    <w:name w:val="573781FBA5E94B4DA0911C1AFE109735"/>
  </w:style>
  <w:style w:type="paragraph" w:customStyle="1" w:styleId="1217A29F6B624334AE6684B982FB75BF">
    <w:name w:val="1217A29F6B624334AE6684B982FB75BF"/>
  </w:style>
  <w:style w:type="paragraph" w:customStyle="1" w:styleId="486E20BEA2124CA5A52D8CEDC30E4D18">
    <w:name w:val="486E20BEA2124CA5A52D8CEDC30E4D18"/>
  </w:style>
  <w:style w:type="paragraph" w:customStyle="1" w:styleId="7D7F753794F441468A9E32E4731742C6">
    <w:name w:val="7D7F753794F441468A9E32E4731742C6"/>
  </w:style>
  <w:style w:type="paragraph" w:customStyle="1" w:styleId="66A57477ABD64696AE44FA005AAF6906">
    <w:name w:val="66A57477ABD64696AE44FA005AAF6906"/>
  </w:style>
  <w:style w:type="paragraph" w:customStyle="1" w:styleId="A96BF9A8FA2D408DBF7931BA274F8750">
    <w:name w:val="A96BF9A8FA2D408DBF7931BA274F8750"/>
  </w:style>
  <w:style w:type="paragraph" w:customStyle="1" w:styleId="61B79DAA023D468A9679508491C49403">
    <w:name w:val="61B79DAA023D468A9679508491C49403"/>
  </w:style>
  <w:style w:type="paragraph" w:customStyle="1" w:styleId="41E3E0F28D204EC5B6393D53ABD38DB6">
    <w:name w:val="41E3E0F28D204EC5B6393D53ABD38DB6"/>
  </w:style>
  <w:style w:type="paragraph" w:customStyle="1" w:styleId="41958722EC95493786C531A8F456626D">
    <w:name w:val="41958722EC95493786C531A8F456626D"/>
  </w:style>
  <w:style w:type="paragraph" w:customStyle="1" w:styleId="4350B213383A4B0FA0D01CE42A26D6D0">
    <w:name w:val="4350B213383A4B0FA0D01CE42A26D6D0"/>
  </w:style>
  <w:style w:type="paragraph" w:customStyle="1" w:styleId="E7C88E5767B14A6692F62E6D632CA88B">
    <w:name w:val="E7C88E5767B14A6692F62E6D632CA88B"/>
  </w:style>
  <w:style w:type="paragraph" w:customStyle="1" w:styleId="112822AF46954A14894367133CD43CF5">
    <w:name w:val="112822AF46954A14894367133CD43CF5"/>
  </w:style>
  <w:style w:type="paragraph" w:customStyle="1" w:styleId="9CA3DC6016364EA4872CCDC601A8765F">
    <w:name w:val="9CA3DC6016364EA4872CCDC601A8765F"/>
  </w:style>
  <w:style w:type="paragraph" w:customStyle="1" w:styleId="3A4C2CAAE3F3448C9EA9D017749A73AE">
    <w:name w:val="3A4C2CAAE3F3448C9EA9D017749A73AE"/>
  </w:style>
  <w:style w:type="paragraph" w:customStyle="1" w:styleId="64238574AE2240A088EC5003B75B641C">
    <w:name w:val="64238574AE2240A088EC5003B75B641C"/>
  </w:style>
  <w:style w:type="paragraph" w:customStyle="1" w:styleId="250643D3ADFB4F03A58E31ABC2EB9E05">
    <w:name w:val="250643D3ADFB4F03A58E31ABC2EB9E05"/>
  </w:style>
  <w:style w:type="paragraph" w:customStyle="1" w:styleId="0BFCEC30EC7C4F71B3603C601E8C8BDF">
    <w:name w:val="0BFCEC30EC7C4F71B3603C601E8C8BDF"/>
  </w:style>
  <w:style w:type="paragraph" w:customStyle="1" w:styleId="81767A0036744EF5B550AF44BB691204">
    <w:name w:val="81767A0036744EF5B550AF44BB691204"/>
  </w:style>
  <w:style w:type="paragraph" w:customStyle="1" w:styleId="52F40C6003B948F4A710DA4F864A90CE">
    <w:name w:val="52F40C6003B948F4A710DA4F864A90CE"/>
  </w:style>
  <w:style w:type="paragraph" w:customStyle="1" w:styleId="42FC20367E3344E6A43B9E2FAC90AB18">
    <w:name w:val="42FC20367E3344E6A43B9E2FAC90AB18"/>
  </w:style>
  <w:style w:type="paragraph" w:customStyle="1" w:styleId="EA0E4193F5BB4B02AF993ECB705DA593">
    <w:name w:val="EA0E4193F5BB4B02AF993ECB705DA59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DFAC07FCB1B422D82F40F1FE7617C8E">
    <w:name w:val="2DFAC07FCB1B422D82F40F1FE7617C8E"/>
  </w:style>
  <w:style w:type="paragraph" w:customStyle="1" w:styleId="17B5AD99E4BC44CAB25C0A30AE009C07">
    <w:name w:val="17B5AD99E4BC44CAB25C0A30AE009C07"/>
    <w:rsid w:val="00973D4D"/>
  </w:style>
  <w:style w:type="paragraph" w:customStyle="1" w:styleId="0B49C67AE5DA46FC8BBFF89D558C10D0">
    <w:name w:val="0B49C67AE5DA46FC8BBFF89D558C10D0"/>
    <w:rsid w:val="00973D4D"/>
  </w:style>
  <w:style w:type="paragraph" w:customStyle="1" w:styleId="6C27CD3F9B324038A56728448E17BBA9">
    <w:name w:val="6C27CD3F9B324038A56728448E17BBA9"/>
    <w:rsid w:val="00973D4D"/>
  </w:style>
  <w:style w:type="paragraph" w:customStyle="1" w:styleId="FB7FE1B50F654F50A627DD3EA139C2F1">
    <w:name w:val="FB7FE1B50F654F50A627DD3EA139C2F1"/>
    <w:rsid w:val="00973D4D"/>
  </w:style>
  <w:style w:type="paragraph" w:customStyle="1" w:styleId="053D685150CF46EEB7719C732BFA5D15">
    <w:name w:val="053D685150CF46EEB7719C732BFA5D15"/>
    <w:rsid w:val="00973D4D"/>
  </w:style>
  <w:style w:type="paragraph" w:customStyle="1" w:styleId="CDB10ED32C2B465C81230C09D3554BC1">
    <w:name w:val="CDB10ED32C2B465C81230C09D3554BC1"/>
    <w:rsid w:val="00973D4D"/>
  </w:style>
  <w:style w:type="paragraph" w:customStyle="1" w:styleId="3ECDEDBD2B04402C8F361DF5E944898D">
    <w:name w:val="3ECDEDBD2B04402C8F361DF5E944898D"/>
    <w:rsid w:val="00973D4D"/>
  </w:style>
  <w:style w:type="paragraph" w:customStyle="1" w:styleId="B89044F957FA417E9A4F398288D61DD7">
    <w:name w:val="B89044F957FA417E9A4F398288D61DD7"/>
    <w:rsid w:val="00973D4D"/>
  </w:style>
  <w:style w:type="paragraph" w:customStyle="1" w:styleId="E08698C22A804E34BCB2DBFC2880BE3F">
    <w:name w:val="E08698C22A804E34BCB2DBFC2880BE3F"/>
    <w:rsid w:val="00973D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4B35B3F2104DD09956D6374542D182">
    <w:name w:val="6D4B35B3F2104DD09956D6374542D182"/>
  </w:style>
  <w:style w:type="paragraph" w:customStyle="1" w:styleId="2CF33E767F0D42028F15DBE57681ADCA">
    <w:name w:val="2CF33E767F0D42028F15DBE57681ADCA"/>
  </w:style>
  <w:style w:type="paragraph" w:customStyle="1" w:styleId="98C31305CAA9426C9B61BE1F420C99C6">
    <w:name w:val="98C31305CAA9426C9B61BE1F420C99C6"/>
  </w:style>
  <w:style w:type="paragraph" w:customStyle="1" w:styleId="B870F98B3D7D4E7EAC77B7177ADC568F">
    <w:name w:val="B870F98B3D7D4E7EAC77B7177ADC568F"/>
  </w:style>
  <w:style w:type="paragraph" w:customStyle="1" w:styleId="7B56C51C0AD24550A71CC923538BD9C0">
    <w:name w:val="7B56C51C0AD24550A71CC923538BD9C0"/>
  </w:style>
  <w:style w:type="paragraph" w:customStyle="1" w:styleId="75D79F7A0B734C12977845BADC0B4199">
    <w:name w:val="75D79F7A0B734C12977845BADC0B4199"/>
  </w:style>
  <w:style w:type="paragraph" w:customStyle="1" w:styleId="2B9D78C5B55547E79F46A47EB7215C1B">
    <w:name w:val="2B9D78C5B55547E79F46A47EB7215C1B"/>
  </w:style>
  <w:style w:type="paragraph" w:customStyle="1" w:styleId="F36DE4AF69854EE5AAFF582C12CF377F">
    <w:name w:val="F36DE4AF69854EE5AAFF582C12CF377F"/>
  </w:style>
  <w:style w:type="paragraph" w:customStyle="1" w:styleId="1680E2B1EAA44E848262CAD37E960C82">
    <w:name w:val="1680E2B1EAA44E848262CAD37E960C82"/>
  </w:style>
  <w:style w:type="paragraph" w:customStyle="1" w:styleId="C1AF4252D9B24E3DA1ABB3CA19DE74C4">
    <w:name w:val="C1AF4252D9B24E3DA1ABB3CA19DE74C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943634" w:themeColor="accent2" w:themeShade="BF"/>
      <w:u w:val="single"/>
    </w:rPr>
  </w:style>
  <w:style w:type="paragraph" w:customStyle="1" w:styleId="873002C760DC4A9990CEDC2718DCC0B3">
    <w:name w:val="873002C760DC4A9990CEDC2718DCC0B3"/>
  </w:style>
  <w:style w:type="paragraph" w:customStyle="1" w:styleId="E4BA8287BF4D421586AD4CB58F9FB89B">
    <w:name w:val="E4BA8287BF4D421586AD4CB58F9FB89B"/>
  </w:style>
  <w:style w:type="paragraph" w:customStyle="1" w:styleId="148AAA2EDFED4425AC7865A50BD017EF">
    <w:name w:val="148AAA2EDFED4425AC7865A50BD017EF"/>
  </w:style>
  <w:style w:type="paragraph" w:customStyle="1" w:styleId="48CA0EC26E3B40BF851EE2EC315CE5D3">
    <w:name w:val="48CA0EC26E3B40BF851EE2EC315CE5D3"/>
  </w:style>
  <w:style w:type="paragraph" w:customStyle="1" w:styleId="DD63EFE451BF4F488BFA0141E4F1EFC5">
    <w:name w:val="DD63EFE451BF4F488BFA0141E4F1EFC5"/>
  </w:style>
  <w:style w:type="paragraph" w:customStyle="1" w:styleId="3AF3AEBE2A6C4A01922C94A1BAA9A25B">
    <w:name w:val="3AF3AEBE2A6C4A01922C94A1BAA9A25B"/>
  </w:style>
  <w:style w:type="paragraph" w:customStyle="1" w:styleId="E6ABF91664F0499DB01DA765051E4714">
    <w:name w:val="E6ABF91664F0499DB01DA765051E4714"/>
  </w:style>
  <w:style w:type="paragraph" w:customStyle="1" w:styleId="7E0C7BA41E45480AAD584B2FF3375D6C">
    <w:name w:val="7E0C7BA41E45480AAD584B2FF3375D6C"/>
  </w:style>
  <w:style w:type="paragraph" w:customStyle="1" w:styleId="0780FF89C40A4B89A4C6F73EB9569949">
    <w:name w:val="0780FF89C40A4B89A4C6F73EB9569949"/>
  </w:style>
  <w:style w:type="paragraph" w:customStyle="1" w:styleId="A6E69DCD81B240379961C7CC80C3755B">
    <w:name w:val="A6E69DCD81B240379961C7CC80C3755B"/>
  </w:style>
  <w:style w:type="paragraph" w:customStyle="1" w:styleId="573781FBA5E94B4DA0911C1AFE109735">
    <w:name w:val="573781FBA5E94B4DA0911C1AFE109735"/>
  </w:style>
  <w:style w:type="paragraph" w:customStyle="1" w:styleId="1217A29F6B624334AE6684B982FB75BF">
    <w:name w:val="1217A29F6B624334AE6684B982FB75BF"/>
  </w:style>
  <w:style w:type="paragraph" w:customStyle="1" w:styleId="486E20BEA2124CA5A52D8CEDC30E4D18">
    <w:name w:val="486E20BEA2124CA5A52D8CEDC30E4D18"/>
  </w:style>
  <w:style w:type="paragraph" w:customStyle="1" w:styleId="7D7F753794F441468A9E32E4731742C6">
    <w:name w:val="7D7F753794F441468A9E32E4731742C6"/>
  </w:style>
  <w:style w:type="paragraph" w:customStyle="1" w:styleId="66A57477ABD64696AE44FA005AAF6906">
    <w:name w:val="66A57477ABD64696AE44FA005AAF6906"/>
  </w:style>
  <w:style w:type="paragraph" w:customStyle="1" w:styleId="A96BF9A8FA2D408DBF7931BA274F8750">
    <w:name w:val="A96BF9A8FA2D408DBF7931BA274F8750"/>
  </w:style>
  <w:style w:type="paragraph" w:customStyle="1" w:styleId="61B79DAA023D468A9679508491C49403">
    <w:name w:val="61B79DAA023D468A9679508491C49403"/>
  </w:style>
  <w:style w:type="paragraph" w:customStyle="1" w:styleId="41E3E0F28D204EC5B6393D53ABD38DB6">
    <w:name w:val="41E3E0F28D204EC5B6393D53ABD38DB6"/>
  </w:style>
  <w:style w:type="paragraph" w:customStyle="1" w:styleId="41958722EC95493786C531A8F456626D">
    <w:name w:val="41958722EC95493786C531A8F456626D"/>
  </w:style>
  <w:style w:type="paragraph" w:customStyle="1" w:styleId="4350B213383A4B0FA0D01CE42A26D6D0">
    <w:name w:val="4350B213383A4B0FA0D01CE42A26D6D0"/>
  </w:style>
  <w:style w:type="paragraph" w:customStyle="1" w:styleId="E7C88E5767B14A6692F62E6D632CA88B">
    <w:name w:val="E7C88E5767B14A6692F62E6D632CA88B"/>
  </w:style>
  <w:style w:type="paragraph" w:customStyle="1" w:styleId="112822AF46954A14894367133CD43CF5">
    <w:name w:val="112822AF46954A14894367133CD43CF5"/>
  </w:style>
  <w:style w:type="paragraph" w:customStyle="1" w:styleId="9CA3DC6016364EA4872CCDC601A8765F">
    <w:name w:val="9CA3DC6016364EA4872CCDC601A8765F"/>
  </w:style>
  <w:style w:type="paragraph" w:customStyle="1" w:styleId="3A4C2CAAE3F3448C9EA9D017749A73AE">
    <w:name w:val="3A4C2CAAE3F3448C9EA9D017749A73AE"/>
  </w:style>
  <w:style w:type="paragraph" w:customStyle="1" w:styleId="64238574AE2240A088EC5003B75B641C">
    <w:name w:val="64238574AE2240A088EC5003B75B641C"/>
  </w:style>
  <w:style w:type="paragraph" w:customStyle="1" w:styleId="250643D3ADFB4F03A58E31ABC2EB9E05">
    <w:name w:val="250643D3ADFB4F03A58E31ABC2EB9E05"/>
  </w:style>
  <w:style w:type="paragraph" w:customStyle="1" w:styleId="0BFCEC30EC7C4F71B3603C601E8C8BDF">
    <w:name w:val="0BFCEC30EC7C4F71B3603C601E8C8BDF"/>
  </w:style>
  <w:style w:type="paragraph" w:customStyle="1" w:styleId="81767A0036744EF5B550AF44BB691204">
    <w:name w:val="81767A0036744EF5B550AF44BB691204"/>
  </w:style>
  <w:style w:type="paragraph" w:customStyle="1" w:styleId="52F40C6003B948F4A710DA4F864A90CE">
    <w:name w:val="52F40C6003B948F4A710DA4F864A90CE"/>
  </w:style>
  <w:style w:type="paragraph" w:customStyle="1" w:styleId="42FC20367E3344E6A43B9E2FAC90AB18">
    <w:name w:val="42FC20367E3344E6A43B9E2FAC90AB18"/>
  </w:style>
  <w:style w:type="paragraph" w:customStyle="1" w:styleId="EA0E4193F5BB4B02AF993ECB705DA593">
    <w:name w:val="EA0E4193F5BB4B02AF993ECB705DA593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DFAC07FCB1B422D82F40F1FE7617C8E">
    <w:name w:val="2DFAC07FCB1B422D82F40F1FE7617C8E"/>
  </w:style>
  <w:style w:type="paragraph" w:customStyle="1" w:styleId="17B5AD99E4BC44CAB25C0A30AE009C07">
    <w:name w:val="17B5AD99E4BC44CAB25C0A30AE009C07"/>
    <w:rsid w:val="00973D4D"/>
  </w:style>
  <w:style w:type="paragraph" w:customStyle="1" w:styleId="0B49C67AE5DA46FC8BBFF89D558C10D0">
    <w:name w:val="0B49C67AE5DA46FC8BBFF89D558C10D0"/>
    <w:rsid w:val="00973D4D"/>
  </w:style>
  <w:style w:type="paragraph" w:customStyle="1" w:styleId="6C27CD3F9B324038A56728448E17BBA9">
    <w:name w:val="6C27CD3F9B324038A56728448E17BBA9"/>
    <w:rsid w:val="00973D4D"/>
  </w:style>
  <w:style w:type="paragraph" w:customStyle="1" w:styleId="FB7FE1B50F654F50A627DD3EA139C2F1">
    <w:name w:val="FB7FE1B50F654F50A627DD3EA139C2F1"/>
    <w:rsid w:val="00973D4D"/>
  </w:style>
  <w:style w:type="paragraph" w:customStyle="1" w:styleId="053D685150CF46EEB7719C732BFA5D15">
    <w:name w:val="053D685150CF46EEB7719C732BFA5D15"/>
    <w:rsid w:val="00973D4D"/>
  </w:style>
  <w:style w:type="paragraph" w:customStyle="1" w:styleId="CDB10ED32C2B465C81230C09D3554BC1">
    <w:name w:val="CDB10ED32C2B465C81230C09D3554BC1"/>
    <w:rsid w:val="00973D4D"/>
  </w:style>
  <w:style w:type="paragraph" w:customStyle="1" w:styleId="3ECDEDBD2B04402C8F361DF5E944898D">
    <w:name w:val="3ECDEDBD2B04402C8F361DF5E944898D"/>
    <w:rsid w:val="00973D4D"/>
  </w:style>
  <w:style w:type="paragraph" w:customStyle="1" w:styleId="B89044F957FA417E9A4F398288D61DD7">
    <w:name w:val="B89044F957FA417E9A4F398288D61DD7"/>
    <w:rsid w:val="00973D4D"/>
  </w:style>
  <w:style w:type="paragraph" w:customStyle="1" w:styleId="E08698C22A804E34BCB2DBFC2880BE3F">
    <w:name w:val="E08698C22A804E34BCB2DBFC2880BE3F"/>
    <w:rsid w:val="009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purl.org/dc/terms/"/>
    <ds:schemaRef ds:uri="16c05727-aa75-4e4a-9b5f-8a80a116589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1af3243-3dd4-4a8d-8c0d-dd76da1f02a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{95D4F5D8-1A1A-4192-8F5D-CD40E800A9FE}tf00546271.dotx</Template>
  <TotalTime>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2020-03-04T04:02:00Z</dcterms:created>
  <dcterms:modified xsi:type="dcterms:W3CDTF">2020-03-04T04:02:00Z</dcterms:modified>
</cp:coreProperties>
</file>